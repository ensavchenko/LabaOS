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Ответы на контрольные вопросы: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1.В строке while [$1 != "exit"] квадратные скобки надо заменить на круглые.</w:t>
      </w:r>
    </w:p>
    <w:p>
      <w:pPr>
        <w:pStyle w:val="Normal"/>
        <w:spacing w:lineRule="auto" w:line="360"/>
        <w:rPr>
          <w:rFonts w:ascii="Calibri" w:hAnsi="Calibri" w:cs="Calibri"/>
        </w:rPr>
      </w:pPr>
      <w:r>
        <w:rPr>
          <w:rFonts w:cs="Times New Roman" w:ascii="Times New Roman" w:hAnsi="Times New Roman"/>
          <w:sz w:val="26"/>
          <w:szCs w:val="26"/>
        </w:rPr>
        <w:t>2.Есть несколько видов конкатенации строк. Например,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en-US"/>
        </w:rPr>
        <w:t>VAR</w:t>
      </w:r>
      <w:r>
        <w:rPr>
          <w:rFonts w:cs="Times New Roman" w:ascii="Times New Roman" w:hAnsi="Times New Roman"/>
          <w:sz w:val="26"/>
          <w:szCs w:val="26"/>
        </w:rPr>
        <w:t>1="</w:t>
      </w:r>
      <w:r>
        <w:rPr>
          <w:rFonts w:cs="Times New Roman" w:ascii="Times New Roman" w:hAnsi="Times New Roman"/>
          <w:sz w:val="26"/>
          <w:szCs w:val="26"/>
          <w:lang w:val="en-US"/>
        </w:rPr>
        <w:t>Hello</w:t>
      </w:r>
      <w:r>
        <w:rPr>
          <w:rFonts w:cs="Times New Roman" w:ascii="Times New Roman" w:hAnsi="Times New Roman"/>
          <w:sz w:val="26"/>
          <w:szCs w:val="26"/>
        </w:rPr>
        <w:t>,"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VAR2=" World"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VAR3="$VAR1$VAR2"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echo "$VAR3"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3.Команда seq выводит последовательность целых или действительных чисел, подходящую для передачи в другие программы. В </w:t>
      </w:r>
      <w:r>
        <w:rPr>
          <w:rFonts w:cs="Times New Roman" w:ascii="Times New Roman" w:hAnsi="Times New Roman"/>
          <w:sz w:val="26"/>
          <w:szCs w:val="26"/>
          <w:lang w:val="en-US"/>
        </w:rPr>
        <w:t>bash</w:t>
      </w:r>
      <w:r>
        <w:rPr>
          <w:rFonts w:cs="Times New Roman" w:ascii="Times New Roman" w:hAnsi="Times New Roman"/>
          <w:sz w:val="26"/>
          <w:szCs w:val="26"/>
        </w:rPr>
        <w:t xml:space="preserve"> можно использовать seq с циклом for, используя подстановку команд. Например,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$ for i in $(seq 1 0.5 4)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do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echo "The number is $i"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done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Результатом вычисления выражения $((10/3)) будет число 3.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5.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Список того, что можно получить, используя Z Shell вместо Bash: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Встроенная команда zmv поможет массово переименовать файлы/директории, например, чтобы добавить ‘.txt’ к имени каждого файла, запустите zmv –C '(*)(#q.)' '$1.txt'.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Утилита zcalc — это замечательный калькулятор командной строки, удобный способ считать быстро, не покидая терминал.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Команда zparseopts — это однострочник, который поможет разобрать сложные варианты, которые предоставляются скрипту.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Команда autopushd позволяет делать popd после того, как с помощью cd, чтобы вернуться в предыдущую директорию.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Поддержка чисел с плавающей точкой (коей Bash не содержит).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Поддержка для структур данных «хэш».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Есть также ряд особенностей, которые присутствуют только в Bash: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Опция командной строки –norc, которая позволяет пользователю иметь дело с инициализацией командной строки, не читая файл .bashrc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Использование опции –rcfile &lt;filename&gt; с bash позволяет исполнять команды из определённого файла.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Отличные возможности вызова (набор опций для командной строки)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Может быть вызвана командой sh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Bash можно запустить в определённом режиме POSIX.  Примените set –o posix, чтобы включить режим, или ––posix при запуске.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Можно управлять видом командной строки в Bash. Настройка переменной PROMPT_COMMAND с одним или более специальными символами настроит её за вас.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Bash также можно включить в режиме ограниченной оболочки (с rbash или --restricted), это означает, что некоторые команды/действия больше не будут доступны: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Настройка и удаление значений служебных переменных SHELL, PATH, ENV, BASH_ENV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Перенаправление вывода с использованием операторов ‘&gt;’, ‘&gt;|’, ‘&lt;&gt;’, ‘&gt;&amp;’, ‘&amp;&gt;’, ‘&gt;&gt;’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Разбор значений SHELLOPTS из окружения оболочки при запуске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Использование встроенного оператора exec, чтобы заменить оболочку другой командой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Синтаксис конструкции for ((a=1; a &lt;= LIMIT; a++)) верен.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7. Язык bash и другие языки программирования: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ассемблерных кодов x86-64 может меньше, чем аналогичных кодов x86, примерно на 10%;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-Оптимизация кодов лучше работает на процессоре Intel;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...) позволяют увеличить размер стека изменением переменных среды исполнения или параметром;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6"/>
          <w:szCs w:val="26"/>
        </w:rPr>
        <w:t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Yu Mincho Demibold" w:hAnsi="Liberation Serif;Yu Mincho Demibold" w:eastAsia="Droid Sans Fallback;MS Gothic" w:cs="FreeSans;MS Gothic"/>
      <w:color w:val="auto"/>
      <w:kern w:val="2"/>
      <w:sz w:val="24"/>
      <w:szCs w:val="24"/>
      <w:lang w:val="ru-RU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Yu Gothic" w:hAnsi="Liberation Sans;Yu Gothic" w:eastAsia="Droid Sans Fallback;MS Gothic" w:cs="FreeSans;MS Gothic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FreeSans;MS Gothi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Название объекта"/>
    <w:basedOn w:val="Normal"/>
    <w:qFormat/>
    <w:pPr>
      <w:suppressLineNumbers/>
      <w:spacing w:before="120" w:after="120"/>
    </w:pPr>
    <w:rPr>
      <w:rFonts w:cs="FreeSans;MS Gothic"/>
      <w:i/>
      <w:iCs/>
      <w:sz w:val="24"/>
      <w:szCs w:val="24"/>
    </w:rPr>
  </w:style>
  <w:style w:type="paragraph" w:styleId="1">
    <w:name w:val="Указатель1"/>
    <w:basedOn w:val="Normal"/>
    <w:qFormat/>
    <w:pPr>
      <w:suppressLineNumbers/>
    </w:pPr>
    <w:rPr>
      <w:rFonts w:cs="FreeSans;MS Gothic"/>
    </w:rPr>
  </w:style>
  <w:style w:type="paragraph" w:styleId="WW">
    <w:name w:val="WW-Заголовок"/>
    <w:basedOn w:val="Normal"/>
    <w:next w:val="Style21"/>
    <w:qFormat/>
    <w:pPr>
      <w:spacing w:lineRule="auto" w:line="360"/>
      <w:ind w:left="0" w:right="0" w:firstLine="567"/>
      <w:jc w:val="center"/>
    </w:pPr>
    <w:rPr>
      <w:b/>
      <w:sz w:val="30"/>
    </w:rPr>
  </w:style>
  <w:style w:type="paragraph" w:styleId="Style21">
    <w:name w:val="Subtitle"/>
    <w:basedOn w:val="Style15"/>
    <w:next w:val="Style16"/>
    <w:qFormat/>
    <w:pPr>
      <w:jc w:val="center"/>
    </w:pPr>
    <w:rPr>
      <w:i/>
      <w:iCs/>
      <w:sz w:val="28"/>
      <w:szCs w:val="28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119</TotalTime>
  <Application>LibreOffice/7.0.4.2$Linux_X86_64 LibreOffice_project/00$Build-2</Application>
  <AppVersion>15.0000</AppVersion>
  <Pages>3</Pages>
  <Words>565</Words>
  <Characters>3672</Characters>
  <CharactersWithSpaces>4198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2012-02-20T08:49:00Z</dcterms:created>
  <dc:creator/>
  <dc:description/>
  <cp:keywords> </cp:keywords>
  <dc:language>ru-RU</dc:language>
  <cp:lastModifiedBy/>
  <dcterms:modified xsi:type="dcterms:W3CDTF">2021-06-02T12:12:59Z</dcterms:modified>
  <cp:revision>8</cp:revision>
  <dc:subject/>
  <dc:title/>
</cp:coreProperties>
</file>